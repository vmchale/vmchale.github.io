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D2" w:rsidRPr="007D7E33" w:rsidRDefault="002E2C33">
      <w:pPr>
        <w:pStyle w:val="Title"/>
        <w:rPr>
          <w:sz w:val="44"/>
          <w:szCs w:val="44"/>
        </w:rPr>
      </w:pPr>
      <w:r w:rsidRPr="007D7E33">
        <w:rPr>
          <w:sz w:val="44"/>
          <w:szCs w:val="44"/>
        </w:rPr>
        <w:t>‍‍</w:t>
      </w:r>
      <w:sdt>
        <w:sdtPr>
          <w:rPr>
            <w:sz w:val="44"/>
            <w:szCs w:val="44"/>
          </w:rPr>
          <w:alias w:val="Your Name"/>
          <w:tag w:val=""/>
          <w:id w:val="1246310863"/>
          <w:placeholder>
            <w:docPart w:val="30DE447B3B114D7781BE2EAE708F114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36860" w:rsidRPr="007D7E33">
            <w:rPr>
              <w:sz w:val="44"/>
              <w:szCs w:val="44"/>
            </w:rPr>
            <w:t>Vanessa McHale</w:t>
          </w:r>
        </w:sdtContent>
      </w:sdt>
    </w:p>
    <w:p w:rsidR="00C865D2" w:rsidRDefault="002E7B6A">
      <w:sdt>
        <w:sdtPr>
          <w:alias w:val="Address"/>
          <w:tag w:val=""/>
          <w:id w:val="-593780209"/>
          <w:placeholder>
            <w:docPart w:val="1C034FA1DB144F3BB8A3309425D3257B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04960">
            <w:t>2308 University Ave. Apt 70 Madison, WI 53726</w:t>
          </w:r>
        </w:sdtContent>
      </w:sdt>
      <w:r w:rsidR="002E2C33">
        <w:t> | </w:t>
      </w:r>
      <w:r w:rsidR="00836860">
        <w:t>(</w:t>
      </w:r>
      <w:sdt>
        <w:sdtPr>
          <w:alias w:val="Telephone"/>
          <w:tag w:val=""/>
          <w:id w:val="-1416317146"/>
          <w:placeholder>
            <w:docPart w:val="8972D37FDB094D4F86FBB29FACAD164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36860">
            <w:t>608)338-7987</w:t>
          </w:r>
        </w:sdtContent>
      </w:sdt>
      <w:r w:rsidR="002E2C33">
        <w:t> | </w:t>
      </w:r>
      <w:sdt>
        <w:sdtPr>
          <w:alias w:val="Email"/>
          <w:tag w:val=""/>
          <w:id w:val="-391963670"/>
          <w:placeholder>
            <w:docPart w:val="8BED04EB0A39461A965EFF53994D97FC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A227F" w:rsidRPr="004A227F">
            <w:t>tmchale@wisc.edu</w:t>
          </w:r>
        </w:sdtContent>
      </w:sdt>
      <w:r w:rsidR="005B106B">
        <w:t xml:space="preserve"> | </w:t>
      </w:r>
      <w:hyperlink r:id="rId10" w:history="1">
        <w:r w:rsidR="005B106B" w:rsidRPr="00E40458">
          <w:rPr>
            <w:rStyle w:val="Hyperlink"/>
            <w:color w:val="39A5B7" w:themeColor="accent1"/>
            <w:u w:val="none"/>
          </w:rPr>
          <w:t>vmchale.github.io</w:t>
        </w:r>
      </w:hyperlink>
    </w:p>
    <w:p w:rsidR="00C865D2" w:rsidRDefault="002E2C33" w:rsidP="00FE7F2E">
      <w:pPr>
        <w:pStyle w:val="SectionHeading"/>
        <w:spacing w:before="240"/>
      </w:pPr>
      <w:r>
        <w:t>Education</w:t>
      </w:r>
    </w:p>
    <w:p w:rsidR="00C865D2" w:rsidRDefault="00881DF2">
      <w:pPr>
        <w:pStyle w:val="Subsection"/>
        <w:spacing w:before="100"/>
      </w:pPr>
      <w:r>
        <w:t>BA</w:t>
      </w:r>
      <w:r w:rsidR="002E2C33">
        <w:t> |</w:t>
      </w:r>
      <w:r>
        <w:t xml:space="preserve"> MAY 2017</w:t>
      </w:r>
      <w:r w:rsidR="002E2C33">
        <w:t> | </w:t>
      </w:r>
      <w:r>
        <w:t>UNiversIty Of Wisconsin-Madison</w:t>
      </w:r>
    </w:p>
    <w:p w:rsidR="008463E3" w:rsidRDefault="002E2C33" w:rsidP="0067085A">
      <w:pPr>
        <w:pStyle w:val="ListBullet"/>
        <w:sectPr w:rsidR="008463E3">
          <w:footerReference w:type="default" r:id="rId11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t xml:space="preserve">Major: </w:t>
      </w:r>
      <w:r w:rsidR="00881DF2">
        <w:t>Mathematics</w:t>
      </w:r>
    </w:p>
    <w:p w:rsidR="008463E3" w:rsidRPr="00EA0E08" w:rsidRDefault="008463E3" w:rsidP="008463E3">
      <w:pPr>
        <w:pStyle w:val="ListBullet"/>
        <w:numPr>
          <w:ilvl w:val="0"/>
          <w:numId w:val="0"/>
        </w:numPr>
        <w:rPr>
          <w:b/>
          <w:color w:val="39A5B7" w:themeColor="accent1"/>
        </w:rPr>
      </w:pPr>
      <w:r w:rsidRPr="00EA0E08">
        <w:rPr>
          <w:b/>
          <w:color w:val="39A5B7" w:themeColor="accent1"/>
        </w:rPr>
        <w:t>Graduate coursework</w:t>
      </w:r>
    </w:p>
    <w:p w:rsidR="008463E3" w:rsidRPr="00EA0E08" w:rsidRDefault="008463E3" w:rsidP="008463E3">
      <w:pPr>
        <w:pStyle w:val="ListBullet"/>
        <w:numPr>
          <w:ilvl w:val="0"/>
          <w:numId w:val="0"/>
        </w:numPr>
        <w:rPr>
          <w:b/>
          <w:color w:val="39A5B7" w:themeColor="accent1"/>
        </w:rPr>
        <w:sectPr w:rsidR="008463E3" w:rsidRPr="00EA0E08" w:rsidSect="008463E3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EA0E08">
        <w:rPr>
          <w:b/>
          <w:color w:val="39A5B7" w:themeColor="accent1"/>
        </w:rPr>
        <w:t>Undergraduate Coursework</w:t>
      </w:r>
    </w:p>
    <w:p w:rsidR="00FC063E" w:rsidRDefault="00FD24F3" w:rsidP="00A10D27">
      <w:pPr>
        <w:pStyle w:val="ListBullet"/>
        <w:numPr>
          <w:ilvl w:val="0"/>
          <w:numId w:val="0"/>
        </w:numPr>
        <w:ind w:left="144"/>
      </w:pPr>
      <w:r>
        <w:t>Math 721 – A First Course in Analysis</w:t>
      </w:r>
      <w:r w:rsidR="00EB4D4A">
        <w:br/>
      </w:r>
      <w:r w:rsidR="00D850BE">
        <w:t xml:space="preserve">Math 741– </w:t>
      </w:r>
      <w:r w:rsidR="00FC063E">
        <w:t>Abstract Algebra</w:t>
      </w:r>
      <w:r w:rsidR="00EB4D4A">
        <w:br/>
      </w:r>
      <w:r>
        <w:t>Physics 711 – Dynamics</w:t>
      </w:r>
      <w:r w:rsidR="00EB4D4A">
        <w:br/>
      </w:r>
      <w:r w:rsidR="00FC063E">
        <w:t>Physics 721 – Electrodynamics</w:t>
      </w:r>
      <w:r w:rsidR="001D104B">
        <w:br/>
      </w:r>
      <w:r w:rsidR="00FC063E">
        <w:t>Math 771 – Set Theory</w:t>
      </w:r>
      <w:r w:rsidR="00EB4D4A">
        <w:br/>
      </w:r>
      <w:r>
        <w:t>Math 7</w:t>
      </w:r>
      <w:r w:rsidR="00FC063E">
        <w:t>70 – Foundations of Mathematics</w:t>
      </w:r>
    </w:p>
    <w:p w:rsidR="00C865D2" w:rsidRDefault="00FD24F3" w:rsidP="00C05B00">
      <w:pPr>
        <w:pStyle w:val="ListBullet"/>
        <w:numPr>
          <w:ilvl w:val="0"/>
          <w:numId w:val="0"/>
        </w:numPr>
        <w:ind w:left="144"/>
      </w:pPr>
      <w:r>
        <w:t>Math 531 – Probability Theory</w:t>
      </w:r>
      <w:r w:rsidR="00EB4D4A">
        <w:br/>
      </w:r>
      <w:r>
        <w:t>Math 567 – Elementary Number Theory</w:t>
      </w:r>
      <w:r w:rsidR="00AD0D5C">
        <w:br/>
        <w:t>Math 551 – Elementary Topology</w:t>
      </w:r>
      <w:r w:rsidR="000016CE">
        <w:t xml:space="preserve"> </w:t>
      </w:r>
    </w:p>
    <w:p w:rsidR="000016CE" w:rsidRDefault="000016CE" w:rsidP="000016CE">
      <w:pPr>
        <w:pStyle w:val="ListBullet"/>
        <w:numPr>
          <w:ilvl w:val="0"/>
          <w:numId w:val="0"/>
        </w:numPr>
      </w:pPr>
    </w:p>
    <w:p w:rsidR="00FC063E" w:rsidRDefault="00FC063E" w:rsidP="000016CE">
      <w:pPr>
        <w:pStyle w:val="ListBullet"/>
        <w:numPr>
          <w:ilvl w:val="0"/>
          <w:numId w:val="0"/>
        </w:numPr>
      </w:pPr>
    </w:p>
    <w:p w:rsidR="00E104F4" w:rsidRDefault="00E104F4" w:rsidP="00FE7F2E">
      <w:pPr>
        <w:pStyle w:val="Subsection"/>
        <w:spacing w:before="240"/>
        <w:rPr>
          <w:b w:val="0"/>
          <w:bCs w:val="0"/>
          <w:caps w:val="0"/>
          <w:color w:val="404040" w:themeColor="text1" w:themeTint="BF"/>
        </w:rPr>
        <w:sectPr w:rsidR="00E104F4" w:rsidSect="008463E3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7428D767520E4B15A7F2F6F09ED88163"/>
            </w:placeholder>
            <w15:repeatingSectionItem/>
          </w:sdtPr>
          <w:sdtEndPr/>
          <w:sdtContent>
            <w:p w:rsidR="00C865D2" w:rsidRDefault="00881DF2" w:rsidP="00FE7F2E">
              <w:pPr>
                <w:pStyle w:val="Subsection"/>
                <w:spacing w:before="240"/>
              </w:pPr>
              <w:r>
                <w:t>High School Diploma</w:t>
              </w:r>
              <w:r w:rsidR="002E2C33">
                <w:t> | </w:t>
              </w:r>
              <w:r>
                <w:t>May 2013</w:t>
              </w:r>
              <w:r w:rsidR="002E2C33">
                <w:t> | </w:t>
              </w:r>
              <w:r>
                <w:t>Montgomery Blair High School</w:t>
              </w:r>
            </w:p>
            <w:p w:rsidR="00C865D2" w:rsidRDefault="003C2E76" w:rsidP="003C2E76">
              <w:pPr>
                <w:pStyle w:val="ListBullet"/>
                <w:numPr>
                  <w:ilvl w:val="0"/>
                  <w:numId w:val="0"/>
                </w:numPr>
                <w:ind w:left="144" w:hanging="144"/>
              </w:pPr>
              <w:r w:rsidRPr="00EA0E08">
                <w:rPr>
                  <w:b/>
                  <w:color w:val="39A5B7" w:themeColor="accent1"/>
                </w:rPr>
                <w:t>Coursework</w:t>
              </w:r>
              <w:r w:rsidR="002E2C33" w:rsidRPr="00EA0E08">
                <w:rPr>
                  <w:color w:val="39A5B7" w:themeColor="accent1"/>
                </w:rPr>
                <w:t xml:space="preserve"> </w:t>
              </w:r>
              <w:r w:rsidR="00EB4D4A">
                <w:br/>
              </w:r>
              <w:r w:rsidR="00881DF2">
                <w:t>Foundations of Computer Science</w:t>
              </w:r>
              <w:r w:rsidR="00EB4D4A">
                <w:br/>
              </w:r>
              <w:r w:rsidR="00881DF2">
                <w:t>Algorithms and Data Structures</w:t>
              </w:r>
            </w:p>
          </w:sdtContent>
        </w:sdt>
      </w:sdtContent>
    </w:sdt>
    <w:p w:rsidR="00C865D2" w:rsidRDefault="002E2C33" w:rsidP="00FE7F2E">
      <w:pPr>
        <w:pStyle w:val="SectionHeading"/>
        <w:spacing w:before="240"/>
      </w:pPr>
      <w:r>
        <w:t>Experience</w:t>
      </w:r>
    </w:p>
    <w:p w:rsidR="00C865D2" w:rsidRDefault="00881DF2">
      <w:pPr>
        <w:pStyle w:val="Subsection"/>
        <w:spacing w:before="100"/>
      </w:pPr>
      <w:r>
        <w:t>Intern</w:t>
      </w:r>
      <w:r w:rsidR="002E2C33">
        <w:t> | </w:t>
      </w:r>
      <w:r>
        <w:t xml:space="preserve">CarngeGie InstituTIOn of Washington – Geophysical </w:t>
      </w:r>
      <w:r w:rsidR="00EB4D4A">
        <w:t>LABORATORY |</w:t>
      </w:r>
      <w:r w:rsidR="002E2C33">
        <w:t> </w:t>
      </w:r>
      <w:r w:rsidR="00FF1CF4">
        <w:t>June-August 2012; May-August 2013</w:t>
      </w:r>
    </w:p>
    <w:p w:rsidR="000216A2" w:rsidRDefault="00FF1CF4">
      <w:pPr>
        <w:pStyle w:val="ListBullet"/>
      </w:pPr>
      <w:r>
        <w:t xml:space="preserve">I studied the electrocaloric effect using molecular dynamics, with the program DLPOLY. </w:t>
      </w:r>
    </w:p>
    <w:p w:rsidR="00C865D2" w:rsidRDefault="00FF1CF4">
      <w:pPr>
        <w:pStyle w:val="ListBullet"/>
      </w:pPr>
      <w:r>
        <w:t xml:space="preserve">I </w:t>
      </w:r>
      <w:r w:rsidR="00AD0D5C">
        <w:t xml:space="preserve">wrote python scripts for data analysis, </w:t>
      </w:r>
      <w:r w:rsidR="00E32351">
        <w:t>and made edits to FORTRAN code in order to simulate the cooling potential of material under strain.</w:t>
      </w:r>
    </w:p>
    <w:p w:rsidR="007378F3" w:rsidRDefault="007378F3">
      <w:pPr>
        <w:pStyle w:val="ListBullet"/>
      </w:pPr>
      <w:r>
        <w:t>I wrote a paper and made a presentation in LaTeX</w:t>
      </w:r>
      <w:r w:rsidR="00E32351">
        <w:t xml:space="preserve"> at the end, providing theoretical evidence that solid-state refrigerators could be feasible at room temperature. 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7428D767520E4B15A7F2F6F09ED88163"/>
            </w:placeholder>
            <w15:repeatingSectionItem/>
          </w:sdtPr>
          <w:sdtEndPr/>
          <w:sdtContent>
            <w:p w:rsidR="00C865D2" w:rsidRDefault="00881DF2" w:rsidP="00FE7F2E">
              <w:pPr>
                <w:pStyle w:val="Subsection"/>
                <w:spacing w:before="240"/>
              </w:pPr>
              <w:r>
                <w:t>Student HourLY</w:t>
              </w:r>
              <w:r w:rsidR="002E2C33">
                <w:t> | </w:t>
              </w:r>
              <w:r>
                <w:t>Eriksson Lab – UW PHysics Department</w:t>
              </w:r>
              <w:r w:rsidR="002E2C33">
                <w:t> | </w:t>
              </w:r>
              <w:r w:rsidR="00FF1CF4">
                <w:t>May 2014-August 2015</w:t>
              </w:r>
            </w:p>
            <w:p w:rsidR="000216A2" w:rsidRPr="000216A2" w:rsidRDefault="00AD0D5C" w:rsidP="000216A2">
              <w:pPr>
                <w:pStyle w:val="ListBullet"/>
                <w:rPr>
                  <w:bCs/>
                </w:rPr>
              </w:pPr>
              <w:r>
                <w:t xml:space="preserve">I implemented Ethernet </w:t>
              </w:r>
              <w:r w:rsidR="005953FD">
                <w:t>packet reception</w:t>
              </w:r>
              <w:r w:rsidR="008110AF">
                <w:t xml:space="preserve"> and data analysis</w:t>
              </w:r>
              <w:r w:rsidR="005953FD">
                <w:t xml:space="preserve"> on an FPGA</w:t>
              </w:r>
              <w:r w:rsidR="00021D7A">
                <w:t>, coding in VHDL</w:t>
              </w:r>
              <w:r w:rsidR="005953FD">
                <w:t>.</w:t>
              </w:r>
              <w:r w:rsidR="00202D09">
                <w:t xml:space="preserve"> </w:t>
              </w:r>
            </w:p>
            <w:p w:rsidR="00C865D2" w:rsidRPr="007D7E33" w:rsidRDefault="005953FD" w:rsidP="000216A2">
              <w:pPr>
                <w:pStyle w:val="ListBullet"/>
                <w:rPr>
                  <w:bCs/>
                </w:rPr>
              </w:pPr>
              <w:r>
                <w:t xml:space="preserve">I </w:t>
              </w:r>
              <w:r w:rsidR="00D1781B">
                <w:t>designed and built a temperature and humidity monitoring system for the lab, which updated a web server that I set up</w:t>
              </w:r>
              <w:r w:rsidR="00021D7A">
                <w:t xml:space="preserve"> using lighttpd</w:t>
              </w:r>
              <w:r w:rsidR="00D1781B">
                <w:t xml:space="preserve">. </w:t>
              </w:r>
              <w:r>
                <w:t xml:space="preserve"> </w:t>
              </w:r>
              <w:r w:rsidR="00405645">
                <w:t xml:space="preserve">The </w:t>
              </w:r>
              <w:r w:rsidR="00E61B42">
                <w:t xml:space="preserve">system prevented equipment from overheating via email </w:t>
              </w:r>
              <w:r w:rsidR="00E32351">
                <w:t>alerts</w:t>
              </w:r>
              <w:r w:rsidR="00E61B42">
                <w:t>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122344673"/>
            <w:placeholder>
              <w:docPart w:val="EC17D4BF1C3741A3B59F38FCDA9C71FD"/>
            </w:placeholder>
            <w15:repeatingSectionItem/>
          </w:sdtPr>
          <w:sdtEndPr/>
          <w:sdtContent>
            <w:p w:rsidR="008463E3" w:rsidRDefault="008463E3" w:rsidP="00FE7F2E">
              <w:pPr>
                <w:pStyle w:val="Subsection"/>
                <w:spacing w:before="240"/>
              </w:pPr>
              <w:r>
                <w:t>Student HourLY | Center for Sleep and Consciousness | June 2015-August 2016</w:t>
              </w:r>
            </w:p>
            <w:p w:rsidR="008B7279" w:rsidRPr="008B7279" w:rsidRDefault="001E61B5" w:rsidP="00140A8B">
              <w:pPr>
                <w:pStyle w:val="ListBullet"/>
                <w:rPr>
                  <w:bCs/>
                </w:rPr>
              </w:pPr>
              <w:r>
                <w:t xml:space="preserve">I greatly improved an algorithm for the earth mover’s distance with a specific metric; </w:t>
              </w:r>
              <w:r w:rsidR="008463E3">
                <w:t>I</w:t>
              </w:r>
              <w:r>
                <w:t xml:space="preserve"> also</w:t>
              </w:r>
              <w:r w:rsidR="008463E3">
                <w:t xml:space="preserve"> accelerated code by running it on a GPU</w:t>
              </w:r>
            </w:p>
            <w:p w:rsidR="008463E3" w:rsidRPr="00140A8B" w:rsidRDefault="008B7279" w:rsidP="00140A8B">
              <w:pPr>
                <w:pStyle w:val="ListBullet"/>
                <w:rPr>
                  <w:bCs/>
                </w:rPr>
              </w:pPr>
              <w:r>
                <w:t>The accelerated code ran</w:t>
              </w:r>
              <w:r w:rsidR="00766A57">
                <w:t xml:space="preserve"> comfortably</w:t>
              </w:r>
              <w:r>
                <w:t xml:space="preserve"> </w:t>
              </w:r>
              <w:r w:rsidR="00766A57">
                <w:t>on inputs 32 times the s</w:t>
              </w:r>
              <w:r w:rsidR="00CA3449">
                <w:t>ize of what was possible before, allowing researchers to study the information content or much more complex mechanisms</w:t>
              </w:r>
              <w:r w:rsidR="003A570C">
                <w:t>.</w:t>
              </w:r>
            </w:p>
          </w:sdtContent>
        </w:sdt>
      </w:sdtContent>
    </w:sdt>
    <w:p w:rsidR="007D7E33" w:rsidRDefault="007D7E33" w:rsidP="00FE7F2E">
      <w:pPr>
        <w:pStyle w:val="SectionHeading"/>
        <w:spacing w:before="240"/>
      </w:pPr>
      <w:r>
        <w:t>Skills</w:t>
      </w:r>
    </w:p>
    <w:p w:rsidR="00992D5D" w:rsidRDefault="00992D5D" w:rsidP="00FE7F2E">
      <w:pPr>
        <w:pStyle w:val="Subsection"/>
        <w:spacing w:before="120"/>
        <w:sectPr w:rsidR="00992D5D" w:rsidSect="00E104F4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7D7E33" w:rsidRDefault="008463E3" w:rsidP="00FE7F2E">
      <w:pPr>
        <w:pStyle w:val="Subsection"/>
        <w:spacing w:before="120"/>
      </w:pPr>
      <w:r>
        <w:t>Haskell</w:t>
      </w:r>
    </w:p>
    <w:p w:rsidR="007D7E33" w:rsidRDefault="008463E3" w:rsidP="007D7E33">
      <w:pPr>
        <w:pStyle w:val="ListBullet"/>
      </w:pPr>
      <w:r>
        <w:t xml:space="preserve">I am experienced with Haskell, having used it to accelerate code on a GPU and also to </w:t>
      </w:r>
      <w:r w:rsidR="00140A8B">
        <w:t>write language interpreters</w:t>
      </w:r>
      <w:r w:rsidR="001D1FD4">
        <w:t xml:space="preserve"> and parsers.</w:t>
      </w:r>
    </w:p>
    <w:p w:rsidR="00770E9E" w:rsidRDefault="00770E9E" w:rsidP="00770E9E">
      <w:pPr>
        <w:pStyle w:val="Subsection"/>
        <w:spacing w:before="120"/>
      </w:pPr>
      <w:r>
        <w:t>VHDL</w:t>
      </w:r>
    </w:p>
    <w:p w:rsidR="00770E9E" w:rsidRDefault="00770E9E" w:rsidP="00770E9E">
      <w:pPr>
        <w:pStyle w:val="ListBullet"/>
      </w:pPr>
      <w:r>
        <w:t xml:space="preserve"> I wrote VHDL code that received Ethernet packets on an FPGA; I also wrote a driver for an analog-to-digital converter.</w:t>
      </w:r>
    </w:p>
    <w:p w:rsidR="007D7E33" w:rsidRDefault="007D7E33" w:rsidP="00FE7F2E">
      <w:pPr>
        <w:pStyle w:val="Subsection"/>
        <w:spacing w:before="120"/>
      </w:pPr>
      <w:r>
        <w:t>Python</w:t>
      </w:r>
    </w:p>
    <w:p w:rsidR="00956897" w:rsidRDefault="007D7E33" w:rsidP="00642EA4">
      <w:pPr>
        <w:pStyle w:val="ListBullet"/>
      </w:pPr>
      <w:r>
        <w:t>I wrote script</w:t>
      </w:r>
      <w:r w:rsidR="00DD2E93">
        <w:t>s</w:t>
      </w:r>
      <w:r>
        <w:t xml:space="preserve"> to perform data analysis</w:t>
      </w:r>
      <w:r w:rsidR="00FD06E7">
        <w:t xml:space="preserve"> and logging</w:t>
      </w:r>
      <w:r w:rsidR="00642EA4">
        <w:t>; I also have experience using python for scripting.</w:t>
      </w:r>
    </w:p>
    <w:p w:rsidR="007D7E33" w:rsidRDefault="007D7E33" w:rsidP="00FE7F2E">
      <w:pPr>
        <w:pStyle w:val="Subsection"/>
        <w:spacing w:before="120"/>
      </w:pPr>
      <w:r>
        <w:t>Bash Shell</w:t>
      </w:r>
    </w:p>
    <w:p w:rsidR="007D7E33" w:rsidRDefault="007D7E33" w:rsidP="007D7E33">
      <w:pPr>
        <w:pStyle w:val="ListBullet"/>
      </w:pPr>
      <w:r>
        <w:t xml:space="preserve">I </w:t>
      </w:r>
      <w:r w:rsidR="00956897">
        <w:t>can write bash scripts and use the command line</w:t>
      </w:r>
      <w:r w:rsidR="004F5A67">
        <w:t>.</w:t>
      </w:r>
      <w:bookmarkStart w:id="0" w:name="_GoBack"/>
      <w:bookmarkEnd w:id="0"/>
    </w:p>
    <w:p w:rsidR="004412CC" w:rsidRDefault="007D7E33" w:rsidP="00D970E6">
      <w:pPr>
        <w:pStyle w:val="Subsection"/>
        <w:spacing w:before="120"/>
      </w:pPr>
      <w:r>
        <w:t>French &amp; German</w:t>
      </w:r>
    </w:p>
    <w:p w:rsidR="00992D5D" w:rsidRDefault="004412CC" w:rsidP="00E61B42">
      <w:pPr>
        <w:pStyle w:val="ListBullet"/>
        <w:sectPr w:rsidR="00992D5D" w:rsidSect="00956897">
          <w:type w:val="continuous"/>
          <w:pgSz w:w="12240" w:h="15840"/>
          <w:pgMar w:top="1296" w:right="1440" w:bottom="1296" w:left="1440" w:header="720" w:footer="720" w:gutter="0"/>
          <w:pgNumType w:start="1"/>
          <w:cols w:num="2" w:space="720"/>
          <w:titlePg/>
          <w:docGrid w:linePitch="360"/>
        </w:sectPr>
      </w:pPr>
      <w:r>
        <w:t>I am fluent in</w:t>
      </w:r>
      <w:r w:rsidR="004F5A67">
        <w:t xml:space="preserve"> French and proficient in German.</w:t>
      </w:r>
    </w:p>
    <w:p w:rsidR="004412CC" w:rsidRPr="004412CC" w:rsidRDefault="004412CC" w:rsidP="00D970E6">
      <w:pPr>
        <w:pStyle w:val="Subsection"/>
        <w:spacing w:before="120"/>
      </w:pPr>
    </w:p>
    <w:sectPr w:rsidR="004412CC" w:rsidRPr="004412CC" w:rsidSect="00E104F4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B6A" w:rsidRDefault="002E7B6A">
      <w:pPr>
        <w:spacing w:after="0"/>
      </w:pPr>
      <w:r>
        <w:separator/>
      </w:r>
    </w:p>
  </w:endnote>
  <w:endnote w:type="continuationSeparator" w:id="0">
    <w:p w:rsidR="002E7B6A" w:rsidRDefault="002E7B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5D2" w:rsidRDefault="002E2C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F5A6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B6A" w:rsidRDefault="002E7B6A">
      <w:pPr>
        <w:spacing w:after="0"/>
      </w:pPr>
      <w:r>
        <w:separator/>
      </w:r>
    </w:p>
  </w:footnote>
  <w:footnote w:type="continuationSeparator" w:id="0">
    <w:p w:rsidR="002E7B6A" w:rsidRDefault="002E7B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60"/>
    <w:rsid w:val="000016CE"/>
    <w:rsid w:val="000216A2"/>
    <w:rsid w:val="00021D7A"/>
    <w:rsid w:val="00140A8B"/>
    <w:rsid w:val="001454CD"/>
    <w:rsid w:val="001D104B"/>
    <w:rsid w:val="001D1FD4"/>
    <w:rsid w:val="001E61B5"/>
    <w:rsid w:val="00202D09"/>
    <w:rsid w:val="002A6250"/>
    <w:rsid w:val="002E2C33"/>
    <w:rsid w:val="002E7B6A"/>
    <w:rsid w:val="002E7D06"/>
    <w:rsid w:val="003061C1"/>
    <w:rsid w:val="00381788"/>
    <w:rsid w:val="0039754A"/>
    <w:rsid w:val="003A570C"/>
    <w:rsid w:val="003C2E76"/>
    <w:rsid w:val="00405645"/>
    <w:rsid w:val="0041517E"/>
    <w:rsid w:val="00430C44"/>
    <w:rsid w:val="004412CC"/>
    <w:rsid w:val="00446683"/>
    <w:rsid w:val="004A227F"/>
    <w:rsid w:val="004F5A67"/>
    <w:rsid w:val="005953FD"/>
    <w:rsid w:val="005B106B"/>
    <w:rsid w:val="00642EA4"/>
    <w:rsid w:val="0067085A"/>
    <w:rsid w:val="007336F4"/>
    <w:rsid w:val="00734B8D"/>
    <w:rsid w:val="007378F3"/>
    <w:rsid w:val="00762C5F"/>
    <w:rsid w:val="00766A57"/>
    <w:rsid w:val="00770E9E"/>
    <w:rsid w:val="0078505F"/>
    <w:rsid w:val="007D7E33"/>
    <w:rsid w:val="008110AF"/>
    <w:rsid w:val="00836860"/>
    <w:rsid w:val="008463E3"/>
    <w:rsid w:val="00881DF2"/>
    <w:rsid w:val="008A7BA8"/>
    <w:rsid w:val="008B7279"/>
    <w:rsid w:val="00904960"/>
    <w:rsid w:val="009362E1"/>
    <w:rsid w:val="00956897"/>
    <w:rsid w:val="00992D5D"/>
    <w:rsid w:val="00A10D27"/>
    <w:rsid w:val="00AD0D5C"/>
    <w:rsid w:val="00C05B00"/>
    <w:rsid w:val="00C865D2"/>
    <w:rsid w:val="00C94AEF"/>
    <w:rsid w:val="00C96906"/>
    <w:rsid w:val="00CA3449"/>
    <w:rsid w:val="00D1781B"/>
    <w:rsid w:val="00D850BE"/>
    <w:rsid w:val="00D970E6"/>
    <w:rsid w:val="00DB4535"/>
    <w:rsid w:val="00DB7D28"/>
    <w:rsid w:val="00DD2E93"/>
    <w:rsid w:val="00E104F4"/>
    <w:rsid w:val="00E32351"/>
    <w:rsid w:val="00E40458"/>
    <w:rsid w:val="00E61B42"/>
    <w:rsid w:val="00EA0E08"/>
    <w:rsid w:val="00EB4D4A"/>
    <w:rsid w:val="00EC0351"/>
    <w:rsid w:val="00FC063E"/>
    <w:rsid w:val="00FD06E7"/>
    <w:rsid w:val="00FD24F3"/>
    <w:rsid w:val="00FD45A5"/>
    <w:rsid w:val="00FE1D4F"/>
    <w:rsid w:val="00FE7F2E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024B"/>
  <w15:chartTrackingRefBased/>
  <w15:docId w15:val="{F71B0BFE-B725-44A3-BA42-EBFD67C9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E40458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vmchale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hal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DE447B3B114D7781BE2EAE708F1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89DF-2E8F-438B-9A74-6172D186DBC2}"/>
      </w:docPartPr>
      <w:docPartBody>
        <w:p w:rsidR="00797AE8" w:rsidRDefault="00C42CAF">
          <w:pPr>
            <w:pStyle w:val="30DE447B3B114D7781BE2EAE708F114F"/>
          </w:pPr>
          <w:r>
            <w:t>[Your Name]</w:t>
          </w:r>
        </w:p>
      </w:docPartBody>
    </w:docPart>
    <w:docPart>
      <w:docPartPr>
        <w:name w:val="1C034FA1DB144F3BB8A3309425D32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FF99E-CA4D-4744-888A-05B63DFD047D}"/>
      </w:docPartPr>
      <w:docPartBody>
        <w:p w:rsidR="00797AE8" w:rsidRDefault="00C42CAF">
          <w:pPr>
            <w:pStyle w:val="1C034FA1DB144F3BB8A3309425D3257B"/>
          </w:pPr>
          <w:r>
            <w:t>[Address, City, ST  ZIP Code]</w:t>
          </w:r>
        </w:p>
      </w:docPartBody>
    </w:docPart>
    <w:docPart>
      <w:docPartPr>
        <w:name w:val="8972D37FDB094D4F86FBB29FACAD1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875ED-8482-47D1-A1C2-6E14F7BEBF3A}"/>
      </w:docPartPr>
      <w:docPartBody>
        <w:p w:rsidR="00797AE8" w:rsidRDefault="00C42CAF">
          <w:pPr>
            <w:pStyle w:val="8972D37FDB094D4F86FBB29FACAD1645"/>
          </w:pPr>
          <w:r>
            <w:t>[Telephone]</w:t>
          </w:r>
        </w:p>
      </w:docPartBody>
    </w:docPart>
    <w:docPart>
      <w:docPartPr>
        <w:name w:val="8BED04EB0A39461A965EFF53994D9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FF9EE-4F03-4201-8E47-5FED76A8E7DF}"/>
      </w:docPartPr>
      <w:docPartBody>
        <w:p w:rsidR="00797AE8" w:rsidRDefault="00C42CAF">
          <w:pPr>
            <w:pStyle w:val="8BED04EB0A39461A965EFF53994D97FC"/>
          </w:pPr>
          <w:r>
            <w:t>[Email]</w:t>
          </w:r>
        </w:p>
      </w:docPartBody>
    </w:docPart>
    <w:docPart>
      <w:docPartPr>
        <w:name w:val="7428D767520E4B15A7F2F6F09ED88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510F0-6C05-442E-A24E-F5292FB22319}"/>
      </w:docPartPr>
      <w:docPartBody>
        <w:p w:rsidR="00797AE8" w:rsidRDefault="00C42CAF">
          <w:pPr>
            <w:pStyle w:val="7428D767520E4B15A7F2F6F09ED8816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17D4BF1C3741A3B59F38FCDA9C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092AF-00E1-487E-AEC9-AF2ECA14BE4C}"/>
      </w:docPartPr>
      <w:docPartBody>
        <w:p w:rsidR="00CD3603" w:rsidRDefault="007C04F1" w:rsidP="007C04F1">
          <w:pPr>
            <w:pStyle w:val="EC17D4BF1C3741A3B59F38FCDA9C71F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EC"/>
    <w:rsid w:val="00797AE8"/>
    <w:rsid w:val="007C04F1"/>
    <w:rsid w:val="009A3198"/>
    <w:rsid w:val="00A15D60"/>
    <w:rsid w:val="00A173EC"/>
    <w:rsid w:val="00B606B0"/>
    <w:rsid w:val="00C42CAF"/>
    <w:rsid w:val="00CD3603"/>
    <w:rsid w:val="00D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E447B3B114D7781BE2EAE708F114F">
    <w:name w:val="30DE447B3B114D7781BE2EAE708F114F"/>
  </w:style>
  <w:style w:type="paragraph" w:customStyle="1" w:styleId="1C034FA1DB144F3BB8A3309425D3257B">
    <w:name w:val="1C034FA1DB144F3BB8A3309425D3257B"/>
  </w:style>
  <w:style w:type="paragraph" w:customStyle="1" w:styleId="8972D37FDB094D4F86FBB29FACAD1645">
    <w:name w:val="8972D37FDB094D4F86FBB29FACAD1645"/>
  </w:style>
  <w:style w:type="paragraph" w:customStyle="1" w:styleId="8BED04EB0A39461A965EFF53994D97FC">
    <w:name w:val="8BED04EB0A39461A965EFF53994D97FC"/>
  </w:style>
  <w:style w:type="paragraph" w:customStyle="1" w:styleId="966B65BA0AFC4A3E8E636DF60D60F3E2">
    <w:name w:val="966B65BA0AFC4A3E8E636DF60D60F3E2"/>
  </w:style>
  <w:style w:type="paragraph" w:customStyle="1" w:styleId="85F6453F5AFA4A7EAB88924BB30FE59E">
    <w:name w:val="85F6453F5AFA4A7EAB88924BB30FE59E"/>
  </w:style>
  <w:style w:type="paragraph" w:customStyle="1" w:styleId="841D07CD65B0451E967A839DDB2264CD">
    <w:name w:val="841D07CD65B0451E967A839DDB2264CD"/>
  </w:style>
  <w:style w:type="paragraph" w:customStyle="1" w:styleId="664166ECD211444EA27473DE8BDC4AFA">
    <w:name w:val="664166ECD211444EA27473DE8BDC4AFA"/>
  </w:style>
  <w:style w:type="paragraph" w:customStyle="1" w:styleId="CDCE792E78D7433193C224DA90FFA24C">
    <w:name w:val="CDCE792E78D7433193C224DA90FFA24C"/>
  </w:style>
  <w:style w:type="character" w:styleId="PlaceholderText">
    <w:name w:val="Placeholder Text"/>
    <w:basedOn w:val="DefaultParagraphFont"/>
    <w:uiPriority w:val="99"/>
    <w:semiHidden/>
    <w:rsid w:val="007C04F1"/>
    <w:rPr>
      <w:color w:val="808080"/>
    </w:rPr>
  </w:style>
  <w:style w:type="paragraph" w:customStyle="1" w:styleId="7428D767520E4B15A7F2F6F09ED88163">
    <w:name w:val="7428D767520E4B15A7F2F6F09ED88163"/>
  </w:style>
  <w:style w:type="paragraph" w:customStyle="1" w:styleId="EFC1B38616CB4936A5C76D2D26D78AB3">
    <w:name w:val="EFC1B38616CB4936A5C76D2D26D78AB3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680D32E427B4CA2894E1DA77750D356">
    <w:name w:val="1680D32E427B4CA2894E1DA77750D356"/>
  </w:style>
  <w:style w:type="paragraph" w:customStyle="1" w:styleId="02F956CDC046463483509986D7F82C96">
    <w:name w:val="02F956CDC046463483509986D7F82C96"/>
  </w:style>
  <w:style w:type="paragraph" w:customStyle="1" w:styleId="55557CB8FC6F4518BE35079BE189E453">
    <w:name w:val="55557CB8FC6F4518BE35079BE189E453"/>
  </w:style>
  <w:style w:type="paragraph" w:customStyle="1" w:styleId="C2D99A10BE944DD19F9F58DA0C588E58">
    <w:name w:val="C2D99A10BE944DD19F9F58DA0C588E58"/>
  </w:style>
  <w:style w:type="paragraph" w:customStyle="1" w:styleId="130CCA9BAED348F7B0AD6F93B8B1718F">
    <w:name w:val="130CCA9BAED348F7B0AD6F93B8B1718F"/>
  </w:style>
  <w:style w:type="paragraph" w:customStyle="1" w:styleId="57744727174841C79FEDAC8E135EC2D2">
    <w:name w:val="57744727174841C79FEDAC8E135EC2D2"/>
  </w:style>
  <w:style w:type="paragraph" w:customStyle="1" w:styleId="77BEC25840104E23A0415E8FA468773E">
    <w:name w:val="77BEC25840104E23A0415E8FA468773E"/>
  </w:style>
  <w:style w:type="paragraph" w:customStyle="1" w:styleId="0214771786C24B7CB581365FEE2D1A7D">
    <w:name w:val="0214771786C24B7CB581365FEE2D1A7D"/>
    <w:rsid w:val="00A173EC"/>
  </w:style>
  <w:style w:type="paragraph" w:customStyle="1" w:styleId="ABEE4826C8574E68960C426F726A2BEE">
    <w:name w:val="ABEE4826C8574E68960C426F726A2BEE"/>
    <w:rsid w:val="00A173EC"/>
  </w:style>
  <w:style w:type="paragraph" w:customStyle="1" w:styleId="EC17D4BF1C3741A3B59F38FCDA9C71FD">
    <w:name w:val="EC17D4BF1C3741A3B59F38FCDA9C71FD"/>
    <w:rsid w:val="007C04F1"/>
  </w:style>
  <w:style w:type="paragraph" w:customStyle="1" w:styleId="1DE1EA8E9A0C4E3EA98BB7ADF58D62A5">
    <w:name w:val="1DE1EA8E9A0C4E3EA98BB7ADF58D62A5"/>
    <w:rsid w:val="007C0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2308 University Ave. Apt 70 Madison, WI 53726</CompanyAddress>
  <CompanyPhone>608)338-7987</CompanyPhone>
  <CompanyFax/>
  <CompanyEmail>tmchale@wisc.edu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A18E1-97EC-4EEF-B3AA-9FFDF957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2512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Vanessa McHale</dc:creator>
  <cp:keywords/>
  <cp:lastModifiedBy>Vanessa McHale</cp:lastModifiedBy>
  <cp:revision>63</cp:revision>
  <cp:lastPrinted>2016-08-30T19:11:00Z</cp:lastPrinted>
  <dcterms:created xsi:type="dcterms:W3CDTF">2015-12-04T03:37:00Z</dcterms:created>
  <dcterms:modified xsi:type="dcterms:W3CDTF">2016-08-30T19:12:00Z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